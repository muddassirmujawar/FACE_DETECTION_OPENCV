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D74E58" w:rsidRDefault="002554CD" w:rsidP="00C6554A">
      <w:pPr>
        <w:pStyle w:val="Photo"/>
        <w:rPr>
          <w:rFonts w:ascii="Times New Roman" w:hAnsi="Times New Roman" w:cs="Times New Roman"/>
          <w:sz w:val="40"/>
          <w:szCs w:val="40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74E58">
        <w:rPr>
          <w:rFonts w:ascii="Times New Roman" w:hAnsi="Times New Roman" w:cs="Times New Roman"/>
          <w:noProof/>
          <w:sz w:val="40"/>
          <w:szCs w:val="40"/>
          <w:lang w:val="en-IN" w:eastAsia="en-IN" w:bidi="mr-IN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D74E58" w:rsidRDefault="00870E30" w:rsidP="00C6554A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Assignment on OpenCV</w:t>
      </w:r>
    </w:p>
    <w:p w:rsidR="00C6554A" w:rsidRPr="00D74E58" w:rsidRDefault="00870E30" w:rsidP="00C6554A">
      <w:pPr>
        <w:pStyle w:val="Subtitle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 xml:space="preserve">person detrection, assiging id to each person,mask detection and tracking social disytance. </w:t>
      </w:r>
    </w:p>
    <w:p w:rsidR="00C6554A" w:rsidRPr="00D74E58" w:rsidRDefault="00870E30" w:rsidP="00C6554A">
      <w:pPr>
        <w:pStyle w:val="ContactInfo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Muddassir</w:t>
      </w:r>
      <w:r w:rsidR="00C6554A" w:rsidRPr="00D74E58">
        <w:rPr>
          <w:rFonts w:ascii="Times New Roman" w:hAnsi="Times New Roman" w:cs="Times New Roman"/>
          <w:sz w:val="40"/>
          <w:szCs w:val="40"/>
        </w:rPr>
        <w:t xml:space="preserve"> | </w:t>
      </w:r>
      <w:r w:rsidRPr="00D74E58">
        <w:rPr>
          <w:rFonts w:ascii="Times New Roman" w:hAnsi="Times New Roman" w:cs="Times New Roman"/>
          <w:sz w:val="40"/>
          <w:szCs w:val="40"/>
        </w:rPr>
        <w:t>Internship</w:t>
      </w:r>
      <w:r w:rsidR="00C6554A" w:rsidRPr="00D74E58">
        <w:rPr>
          <w:rFonts w:ascii="Times New Roman" w:hAnsi="Times New Roman" w:cs="Times New Roman"/>
          <w:sz w:val="40"/>
          <w:szCs w:val="40"/>
        </w:rPr>
        <w:t xml:space="preserve">| </w:t>
      </w:r>
      <w:r w:rsidRPr="00D74E58">
        <w:rPr>
          <w:rFonts w:ascii="Times New Roman" w:hAnsi="Times New Roman" w:cs="Times New Roman"/>
          <w:sz w:val="40"/>
          <w:szCs w:val="40"/>
        </w:rPr>
        <w:t>20/11/2022</w:t>
      </w:r>
      <w:r w:rsidR="00C6554A" w:rsidRPr="00D74E58">
        <w:rPr>
          <w:rFonts w:ascii="Times New Roman" w:hAnsi="Times New Roman" w:cs="Times New Roman"/>
          <w:sz w:val="40"/>
          <w:szCs w:val="40"/>
        </w:rPr>
        <w:br w:type="page"/>
      </w:r>
    </w:p>
    <w:p w:rsidR="00C6554A" w:rsidRPr="00D74E58" w:rsidRDefault="00870E30" w:rsidP="00C6554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lastRenderedPageBreak/>
        <w:t xml:space="preserve">Person detection and </w:t>
      </w:r>
      <w:r w:rsidR="00D74E58" w:rsidRPr="00D74E58">
        <w:rPr>
          <w:rFonts w:ascii="Times New Roman" w:hAnsi="Times New Roman" w:cs="Times New Roman"/>
          <w:sz w:val="40"/>
          <w:szCs w:val="40"/>
        </w:rPr>
        <w:t>Assigning Id to each person</w:t>
      </w:r>
      <w:r w:rsidRPr="00D74E58">
        <w:rPr>
          <w:rFonts w:ascii="Times New Roman" w:hAnsi="Times New Roman" w:cs="Times New Roman"/>
          <w:sz w:val="40"/>
          <w:szCs w:val="40"/>
        </w:rPr>
        <w:t>.</w:t>
      </w:r>
    </w:p>
    <w:p w:rsidR="00870E30" w:rsidRPr="00D74E58" w:rsidRDefault="00870E30" w:rsidP="00870E30">
      <w:pPr>
        <w:pStyle w:val="ListBullet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For detecting the person first I imported the module and the classes required for the classification and detection of objects.</w:t>
      </w:r>
    </w:p>
    <w:p w:rsidR="00870E30" w:rsidRPr="00D74E58" w:rsidRDefault="00870E30" w:rsidP="00870E30">
      <w:pPr>
        <w:pStyle w:val="ListBullet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First read the file frame by frame and then resize the frame.</w:t>
      </w:r>
    </w:p>
    <w:p w:rsidR="00870E30" w:rsidRPr="00D74E58" w:rsidRDefault="00870E30" w:rsidP="00870E30">
      <w:pPr>
        <w:pStyle w:val="ListBullet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 xml:space="preserve">Converting the frame to the blob and passing it to the detector. </w:t>
      </w:r>
    </w:p>
    <w:p w:rsidR="00870E30" w:rsidRPr="00D74E58" w:rsidRDefault="00870E30" w:rsidP="00870E30">
      <w:pPr>
        <w:pStyle w:val="ListBullet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Then do the detection calculate the height and width and make the rectangular blob around that using blobFromImage() and pass the parameters as frames.</w:t>
      </w:r>
    </w:p>
    <w:p w:rsidR="00870E30" w:rsidRPr="00D74E58" w:rsidRDefault="00870E30" w:rsidP="00870E30">
      <w:pPr>
        <w:pStyle w:val="ListBullet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The person is detected and now we will iterate through for loop for displaying the frame and append that person’s boxes to the list.</w:t>
      </w:r>
    </w:p>
    <w:p w:rsidR="00870E30" w:rsidRPr="00D74E58" w:rsidRDefault="00870E30" w:rsidP="00870E30">
      <w:pPr>
        <w:pStyle w:val="ListBullet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 xml:space="preserve">For increasing the accuracy of the rectangular blob we need to use in non_max_suppression algorithm for showing only one accurate blob. </w:t>
      </w:r>
    </w:p>
    <w:p w:rsidR="00870E30" w:rsidRPr="00D74E58" w:rsidRDefault="00870E30" w:rsidP="00870E30">
      <w:pPr>
        <w:pStyle w:val="ListBullet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 xml:space="preserve">Create the bounding boxes and Pass all the bounding boxes to the non_max_suppression function with some threshold value </w:t>
      </w:r>
    </w:p>
    <w:p w:rsidR="00870E30" w:rsidRPr="00D74E58" w:rsidRDefault="00870E30" w:rsidP="00870E30">
      <w:pPr>
        <w:pStyle w:val="ListBullet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lastRenderedPageBreak/>
        <w:t>Pass that person’s list to the tracker and create objects.</w:t>
      </w:r>
    </w:p>
    <w:p w:rsidR="00870E30" w:rsidRPr="00D74E58" w:rsidRDefault="00870E30" w:rsidP="00870E30">
      <w:pPr>
        <w:pStyle w:val="ListBullet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User for loop for getting the object id and that particular boxes</w:t>
      </w:r>
    </w:p>
    <w:p w:rsidR="00870E30" w:rsidRPr="00D74E58" w:rsidRDefault="00870E30" w:rsidP="00870E30">
      <w:pPr>
        <w:pStyle w:val="ListBullet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Display the rectangle for the bounding box and put the assigned id for that box or object</w:t>
      </w:r>
    </w:p>
    <w:p w:rsidR="00C6554A" w:rsidRPr="00D74E58" w:rsidRDefault="00870E30" w:rsidP="00870E30">
      <w:pPr>
        <w:pStyle w:val="ListBullet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Use putTextmethos for displaying the id on the box.</w:t>
      </w:r>
    </w:p>
    <w:p w:rsidR="00870E30" w:rsidRPr="00D74E58" w:rsidRDefault="00870E30" w:rsidP="00870E30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 xml:space="preserve">Social distnce tracking </w:t>
      </w:r>
    </w:p>
    <w:p w:rsidR="00AC5B42" w:rsidRPr="00AC5B42" w:rsidRDefault="00D74E58" w:rsidP="00AC5B42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AC5B42">
        <w:rPr>
          <w:rFonts w:ascii="Times New Roman" w:hAnsi="Times New Roman" w:cs="Times New Roman"/>
          <w:sz w:val="40"/>
          <w:szCs w:val="40"/>
        </w:rPr>
        <w:t xml:space="preserve"> </w:t>
      </w:r>
      <w:r w:rsidR="00AC5B42" w:rsidRPr="00AC5B42">
        <w:rPr>
          <w:rFonts w:ascii="Times New Roman" w:hAnsi="Times New Roman" w:cs="Times New Roman"/>
          <w:sz w:val="40"/>
          <w:szCs w:val="40"/>
          <w:lang w:val="en-US"/>
        </w:rPr>
        <w:t xml:space="preserve">For social distance </w:t>
      </w:r>
    </w:p>
    <w:p w:rsidR="00AC5B42" w:rsidRPr="00AC5B42" w:rsidRDefault="00AC5B42" w:rsidP="00AC5B42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AC5B42">
        <w:rPr>
          <w:rFonts w:ascii="Times New Roman" w:hAnsi="Times New Roman" w:cs="Times New Roman"/>
          <w:sz w:val="40"/>
          <w:szCs w:val="40"/>
          <w:lang w:val="en-US"/>
        </w:rPr>
        <w:t xml:space="preserve">Detect person based on boundary box detect centroid and after that assign each centroid for each person </w:t>
      </w:r>
    </w:p>
    <w:p w:rsidR="00AC5B42" w:rsidRPr="00AC5B42" w:rsidRDefault="00AC5B42" w:rsidP="00AC5B42">
      <w:pPr>
        <w:pStyle w:val="ListParagraph"/>
        <w:numPr>
          <w:ilvl w:val="1"/>
          <w:numId w:val="22"/>
        </w:numPr>
        <w:spacing w:line="25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AC5B42">
        <w:rPr>
          <w:rFonts w:ascii="Times New Roman" w:hAnsi="Times New Roman" w:cs="Times New Roman"/>
          <w:sz w:val="40"/>
          <w:szCs w:val="40"/>
          <w:lang w:val="en-US"/>
        </w:rPr>
        <w:t>calculate the distance between 2 centroids if this distance is less than some threshold value then mark it</w:t>
      </w:r>
      <w:bookmarkStart w:id="5" w:name="_GoBack"/>
      <w:bookmarkEnd w:id="5"/>
      <w:r w:rsidRPr="00AC5B42">
        <w:rPr>
          <w:rFonts w:ascii="Times New Roman" w:hAnsi="Times New Roman" w:cs="Times New Roman"/>
          <w:sz w:val="40"/>
          <w:szCs w:val="40"/>
          <w:lang w:val="en-US"/>
        </w:rPr>
        <w:t xml:space="preserve"> as a red zone and display please maintain social distance </w:t>
      </w:r>
    </w:p>
    <w:p w:rsidR="00AC5B42" w:rsidRPr="00AC5B42" w:rsidRDefault="00AC5B42" w:rsidP="00AC5B42">
      <w:pPr>
        <w:pStyle w:val="ListParagraph"/>
        <w:numPr>
          <w:ilvl w:val="1"/>
          <w:numId w:val="22"/>
        </w:numPr>
        <w:spacing w:line="25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AC5B42">
        <w:rPr>
          <w:rFonts w:ascii="Times New Roman" w:hAnsi="Times New Roman" w:cs="Times New Roman"/>
          <w:sz w:val="40"/>
          <w:szCs w:val="40"/>
          <w:lang w:val="en-US"/>
        </w:rPr>
        <w:t>if the distance is greater than the threshold then assign a green box, this means social distancing is true.</w:t>
      </w:r>
    </w:p>
    <w:p w:rsidR="00AC5B42" w:rsidRPr="00AC5B42" w:rsidRDefault="00AC5B42" w:rsidP="00AC5B42">
      <w:pPr>
        <w:pStyle w:val="ListParagraph"/>
        <w:numPr>
          <w:ilvl w:val="1"/>
          <w:numId w:val="22"/>
        </w:numPr>
        <w:spacing w:line="25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AC5B42">
        <w:rPr>
          <w:rFonts w:ascii="Times New Roman" w:hAnsi="Times New Roman" w:cs="Times New Roman"/>
          <w:sz w:val="40"/>
          <w:szCs w:val="40"/>
          <w:lang w:val="en-US"/>
        </w:rPr>
        <w:t xml:space="preserve">Methodology </w:t>
      </w:r>
    </w:p>
    <w:p w:rsidR="00AC5B42" w:rsidRPr="00AC5B42" w:rsidRDefault="00AC5B42" w:rsidP="00AC5B42">
      <w:pPr>
        <w:pStyle w:val="ListParagraph"/>
        <w:numPr>
          <w:ilvl w:val="2"/>
          <w:numId w:val="22"/>
        </w:numPr>
        <w:spacing w:line="25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AC5B42">
        <w:rPr>
          <w:rFonts w:ascii="Times New Roman" w:hAnsi="Times New Roman" w:cs="Times New Roman"/>
          <w:sz w:val="40"/>
          <w:szCs w:val="40"/>
          <w:lang w:val="en-US"/>
        </w:rPr>
        <w:lastRenderedPageBreak/>
        <w:t>assign object for centroid as cx and cy in tracker objects and save them to dictionary</w:t>
      </w:r>
    </w:p>
    <w:p w:rsidR="00AC5B42" w:rsidRPr="00AC5B42" w:rsidRDefault="00AC5B42" w:rsidP="00AC5B42">
      <w:pPr>
        <w:pStyle w:val="ListParagraph"/>
        <w:numPr>
          <w:ilvl w:val="2"/>
          <w:numId w:val="22"/>
        </w:numPr>
        <w:spacing w:line="25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AC5B42">
        <w:rPr>
          <w:rFonts w:ascii="Times New Roman" w:hAnsi="Times New Roman" w:cs="Times New Roman"/>
          <w:sz w:val="40"/>
          <w:szCs w:val="40"/>
          <w:lang w:val="en-US"/>
        </w:rPr>
        <w:t>centroid dictionary contain the centroid points cx and cy and the blob of that person these is x1,,y1,x2y2</w:t>
      </w:r>
    </w:p>
    <w:p w:rsidR="00AC5B42" w:rsidRPr="00AC5B42" w:rsidRDefault="00AC5B42" w:rsidP="00AC5B42">
      <w:pPr>
        <w:pStyle w:val="ListParagraph"/>
        <w:numPr>
          <w:ilvl w:val="2"/>
          <w:numId w:val="22"/>
        </w:numPr>
        <w:spacing w:line="25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AC5B42">
        <w:rPr>
          <w:rFonts w:ascii="Times New Roman" w:hAnsi="Times New Roman" w:cs="Times New Roman"/>
          <w:sz w:val="40"/>
          <w:szCs w:val="40"/>
          <w:lang w:val="en-US"/>
        </w:rPr>
        <w:t>Create other for loop to iterate through the centroid dictionary. And import combination form itertool these will create the combination between those detected persons.</w:t>
      </w:r>
    </w:p>
    <w:p w:rsidR="00AC5B42" w:rsidRPr="00AC5B42" w:rsidRDefault="00AC5B42" w:rsidP="00AC5B42">
      <w:pPr>
        <w:pStyle w:val="ListParagraph"/>
        <w:numPr>
          <w:ilvl w:val="2"/>
          <w:numId w:val="22"/>
        </w:numPr>
        <w:spacing w:line="25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AC5B42">
        <w:rPr>
          <w:rFonts w:ascii="Times New Roman" w:hAnsi="Times New Roman" w:cs="Times New Roman"/>
          <w:sz w:val="40"/>
          <w:szCs w:val="40"/>
          <w:lang w:val="en-US"/>
        </w:rPr>
        <w:t xml:space="preserve"> Now calculate distance between 2 person for that import math</w:t>
      </w:r>
    </w:p>
    <w:p w:rsidR="00AC5B42" w:rsidRPr="00AC5B42" w:rsidRDefault="00AC5B42" w:rsidP="00AC5B42">
      <w:pPr>
        <w:pStyle w:val="ListParagraph"/>
        <w:ind w:left="2160"/>
        <w:rPr>
          <w:rFonts w:ascii="Times New Roman" w:hAnsi="Times New Roman" w:cs="Times New Roman"/>
          <w:sz w:val="40"/>
          <w:szCs w:val="40"/>
          <w:lang w:val="en-US"/>
        </w:rPr>
      </w:pPr>
      <w:r w:rsidRPr="00AC5B42">
        <w:rPr>
          <w:rFonts w:ascii="Times New Roman" w:hAnsi="Times New Roman" w:cs="Times New Roman"/>
          <w:sz w:val="40"/>
          <w:szCs w:val="40"/>
          <w:lang w:val="en-US"/>
        </w:rPr>
        <w:t xml:space="preserve">Distance =math. square root of (distance x multiply by distance x) add (diatance x multiply by distance y)  </w:t>
      </w:r>
    </w:p>
    <w:p w:rsidR="00D74E58" w:rsidRPr="00AC5B42" w:rsidRDefault="00AC5B42" w:rsidP="00AC5B42">
      <w:pPr>
        <w:pStyle w:val="ListParagraph"/>
        <w:ind w:left="2160"/>
        <w:rPr>
          <w:lang w:val="en-US"/>
        </w:rPr>
      </w:pPr>
      <w:r w:rsidRPr="00AC5B42">
        <w:rPr>
          <w:rFonts w:ascii="Times New Roman" w:hAnsi="Times New Roman" w:cs="Times New Roman"/>
          <w:sz w:val="40"/>
          <w:szCs w:val="40"/>
          <w:lang w:val="en-US"/>
        </w:rPr>
        <w:t xml:space="preserve">Define threshold value and declare </w:t>
      </w:r>
      <w:r w:rsidRPr="00AC5B42">
        <w:rPr>
          <w:rFonts w:ascii="Times New Roman" w:hAnsi="Times New Roman" w:cs="Times New Roman"/>
          <w:sz w:val="40"/>
          <w:szCs w:val="40"/>
          <w:lang w:val="en-US"/>
        </w:rPr>
        <w:t>zones for them and print to maintain social distance.</w:t>
      </w:r>
      <w:r>
        <w:rPr>
          <w:lang w:val="en-US"/>
        </w:rPr>
        <w:t xml:space="preserve"> </w:t>
      </w:r>
    </w:p>
    <w:p w:rsidR="00870E30" w:rsidRPr="00D74E58" w:rsidRDefault="00870E30" w:rsidP="00870E30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40"/>
          <w:szCs w:val="40"/>
        </w:rPr>
      </w:pPr>
    </w:p>
    <w:p w:rsidR="00C6554A" w:rsidRPr="00D74E58" w:rsidRDefault="00870E30" w:rsidP="00C6554A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FPS (Frame per second)</w:t>
      </w:r>
    </w:p>
    <w:p w:rsidR="00870E30" w:rsidRPr="00D74E58" w:rsidRDefault="00870E30" w:rsidP="00D74E58">
      <w:pPr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For frames per second declare the start and end time and initialize them by zero.</w:t>
      </w:r>
    </w:p>
    <w:p w:rsidR="00870E30" w:rsidRPr="00D74E58" w:rsidRDefault="00870E30" w:rsidP="00D74E58">
      <w:pPr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lastRenderedPageBreak/>
        <w:t>Now find the time difference by end time minus start time.</w:t>
      </w:r>
    </w:p>
    <w:p w:rsidR="00870E30" w:rsidRPr="00D74E58" w:rsidRDefault="00870E30" w:rsidP="00D74E58">
      <w:pPr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if time_diff.seconds is = 0 then frame per second=0</w:t>
      </w:r>
    </w:p>
    <w:p w:rsidR="00870E30" w:rsidRPr="00D74E58" w:rsidRDefault="00870E30" w:rsidP="00D74E58">
      <w:pPr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else frame per second is equal to(total_frames / time_diff.seconds)</w:t>
      </w:r>
    </w:p>
    <w:p w:rsidR="00870E30" w:rsidRPr="00D74E58" w:rsidRDefault="00870E30" w:rsidP="00D74E58">
      <w:pPr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>Now just display the frame per second count by the putText method.</w:t>
      </w:r>
    </w:p>
    <w:p w:rsidR="00870E30" w:rsidRPr="00D74E58" w:rsidRDefault="00870E30" w:rsidP="00870E30">
      <w:pPr>
        <w:tabs>
          <w:tab w:val="left" w:pos="1000"/>
        </w:tabs>
        <w:rPr>
          <w:rFonts w:ascii="Times New Roman" w:hAnsi="Times New Roman" w:cs="Times New Roman"/>
          <w:sz w:val="40"/>
          <w:szCs w:val="40"/>
        </w:rPr>
      </w:pPr>
      <w:r w:rsidRPr="00D74E58">
        <w:rPr>
          <w:rFonts w:ascii="Times New Roman" w:hAnsi="Times New Roman" w:cs="Times New Roman"/>
          <w:sz w:val="40"/>
          <w:szCs w:val="40"/>
        </w:rPr>
        <w:tab/>
      </w:r>
    </w:p>
    <w:p w:rsidR="00870E30" w:rsidRPr="00D74E58" w:rsidRDefault="00870E30" w:rsidP="00870E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74E58">
        <w:rPr>
          <w:rFonts w:ascii="Times New Roman" w:hAnsi="Times New Roman" w:cs="Times New Roman"/>
          <w:b/>
          <w:bCs/>
          <w:sz w:val="40"/>
          <w:szCs w:val="40"/>
        </w:rPr>
        <w:t xml:space="preserve">As I am running from an opening environment we have to initialize that otherwise no need to do it </w:t>
      </w:r>
    </w:p>
    <w:p w:rsidR="00870E30" w:rsidRPr="00D74E58" w:rsidRDefault="00870E30" w:rsidP="00870E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74E58">
        <w:rPr>
          <w:rFonts w:ascii="Times New Roman" w:hAnsi="Times New Roman" w:cs="Times New Roman"/>
          <w:b/>
          <w:bCs/>
          <w:sz w:val="40"/>
          <w:szCs w:val="40"/>
        </w:rPr>
        <w:t>For the detector initialize them by INFERENCE Engine at the back end and give the hardware used list I am using the cpu.</w:t>
      </w:r>
    </w:p>
    <w:p w:rsidR="00870E30" w:rsidRPr="00D74E58" w:rsidRDefault="00870E30" w:rsidP="00870E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74E58">
        <w:rPr>
          <w:rFonts w:ascii="Times New Roman" w:hAnsi="Times New Roman" w:cs="Times New Roman"/>
          <w:b/>
          <w:bCs/>
          <w:sz w:val="40"/>
          <w:szCs w:val="40"/>
        </w:rPr>
        <w:t>Show output by some testing video.</w:t>
      </w:r>
    </w:p>
    <w:p w:rsidR="002C74C0" w:rsidRPr="00D74E58" w:rsidRDefault="00D0441A" w:rsidP="00870E30">
      <w:pPr>
        <w:rPr>
          <w:rFonts w:ascii="Times New Roman" w:hAnsi="Times New Roman" w:cs="Times New Roman"/>
          <w:sz w:val="40"/>
          <w:szCs w:val="40"/>
        </w:rPr>
      </w:pPr>
    </w:p>
    <w:sectPr w:rsidR="002C74C0" w:rsidRPr="00D74E58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41A" w:rsidRDefault="00D0441A" w:rsidP="00C6554A">
      <w:pPr>
        <w:spacing w:before="0" w:after="0" w:line="240" w:lineRule="auto"/>
      </w:pPr>
      <w:r>
        <w:separator/>
      </w:r>
    </w:p>
  </w:endnote>
  <w:endnote w:type="continuationSeparator" w:id="0">
    <w:p w:rsidR="00D0441A" w:rsidRDefault="00D0441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C5B4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41A" w:rsidRDefault="00D0441A" w:rsidP="00C6554A">
      <w:pPr>
        <w:spacing w:before="0" w:after="0" w:line="240" w:lineRule="auto"/>
      </w:pPr>
      <w:r>
        <w:separator/>
      </w:r>
    </w:p>
  </w:footnote>
  <w:footnote w:type="continuationSeparator" w:id="0">
    <w:p w:rsidR="00D0441A" w:rsidRDefault="00D0441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FBD6F22"/>
    <w:multiLevelType w:val="multilevel"/>
    <w:tmpl w:val="8AA0B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2353578"/>
    <w:multiLevelType w:val="hybridMultilevel"/>
    <w:tmpl w:val="A1884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254F2"/>
    <w:multiLevelType w:val="hybridMultilevel"/>
    <w:tmpl w:val="29923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4B7F3B"/>
    <w:multiLevelType w:val="hybridMultilevel"/>
    <w:tmpl w:val="9F9A5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C6CA2"/>
    <w:multiLevelType w:val="hybridMultilevel"/>
    <w:tmpl w:val="998C0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14"/>
  </w:num>
  <w:num w:numId="19">
    <w:abstractNumId w:val="17"/>
  </w:num>
  <w:num w:numId="20">
    <w:abstractNumId w:val="1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30"/>
    <w:rsid w:val="002554CD"/>
    <w:rsid w:val="00293B83"/>
    <w:rsid w:val="002B4294"/>
    <w:rsid w:val="00333D0D"/>
    <w:rsid w:val="004C049F"/>
    <w:rsid w:val="005000E2"/>
    <w:rsid w:val="006A3CE7"/>
    <w:rsid w:val="00870E30"/>
    <w:rsid w:val="00AC5B42"/>
    <w:rsid w:val="00C6554A"/>
    <w:rsid w:val="00D0441A"/>
    <w:rsid w:val="00D74E58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526E9-8682-4234-A5E3-14853944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870E30"/>
    <w:pPr>
      <w:spacing w:before="0" w:after="160" w:line="259" w:lineRule="auto"/>
      <w:ind w:left="720"/>
      <w:contextualSpacing/>
    </w:pPr>
    <w:rPr>
      <w:rFonts w:cs="Mangal"/>
      <w:color w:val="auto"/>
      <w:szCs w:val="20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12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</cp:revision>
  <dcterms:created xsi:type="dcterms:W3CDTF">2022-11-20T08:57:00Z</dcterms:created>
  <dcterms:modified xsi:type="dcterms:W3CDTF">2022-11-20T09:28:00Z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8ee42ccd-4716-48d4-9a89-56fbd4185f7d</vt:lpwstr>
  </property>
</Properties>
</file>